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45E" w:rsidRDefault="00523D1E" w:rsidP="0085245E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6300470" cy="4932680"/>
            <wp:effectExtent l="0" t="0" r="508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mplePaiementConradHa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E" w:rsidRDefault="00523D1E" w:rsidP="0085245E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6300470" cy="501777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mplePaiementConradB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E" w:rsidRPr="0085245E" w:rsidRDefault="00523D1E" w:rsidP="0085245E">
      <w:pPr>
        <w:spacing w:before="0" w:after="0"/>
        <w:rPr>
          <w:rFonts w:ascii="Arial" w:hAnsi="Arial" w:cs="Arial"/>
        </w:rPr>
      </w:pPr>
      <w:bookmarkStart w:id="0" w:name="_GoBack"/>
      <w:bookmarkEnd w:id="0"/>
    </w:p>
    <w:sectPr w:rsidR="00523D1E" w:rsidRPr="0085245E" w:rsidSect="00F40C0C">
      <w:pgSz w:w="11906" w:h="16838"/>
      <w:pgMar w:top="284" w:right="141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1E"/>
    <w:rsid w:val="00164F07"/>
    <w:rsid w:val="00523D1E"/>
    <w:rsid w:val="0085245E"/>
    <w:rsid w:val="00CE0023"/>
    <w:rsid w:val="00F4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30C5"/>
  <w15:chartTrackingRefBased/>
  <w15:docId w15:val="{E0DA0BFC-C3B2-4647-BFD1-813C783B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45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245E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45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5245E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0C0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C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cal\Documents\Mod&#232;les%20Office%20personnalis&#233;s\Doc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Doc1.dotm</Template>
  <TotalTime>51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pascalp</dc:creator>
  <cp:keywords/>
  <dc:description/>
  <cp:lastModifiedBy>pascal P</cp:lastModifiedBy>
  <cp:revision>3</cp:revision>
  <cp:lastPrinted>2016-05-21T19:51:00Z</cp:lastPrinted>
  <dcterms:created xsi:type="dcterms:W3CDTF">2016-05-21T19:43:00Z</dcterms:created>
  <dcterms:modified xsi:type="dcterms:W3CDTF">2016-05-21T20:35:00Z</dcterms:modified>
</cp:coreProperties>
</file>